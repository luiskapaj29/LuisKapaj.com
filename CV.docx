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14:paraId="1B8264B4" w14:textId="77777777" w:rsidTr="001B2ABD">
        <w:trPr>
          <w:trHeight w:val="4410"/>
        </w:trPr>
        <w:tc>
          <w:tcPr>
            <w:tcW w:w="3600" w:type="dxa"/>
            <w:vAlign w:val="bottom"/>
          </w:tcPr>
          <w:p w14:paraId="3B9AE7F8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42CF744" wp14:editId="01022422">
                      <wp:extent cx="2310765" cy="2123440"/>
                      <wp:effectExtent l="17463" t="20637" r="30797" b="30798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310765" cy="2123440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2E8F46A6" id="Oval 2" o:spid="_x0000_s1026" alt="Title: Professional Headshot of Man" style="width:181.95pt;height:167.2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" strokecolor="#94b6d2 [3204]" strokeweight="5pt">
                      <v:fill r:id="rId7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14:paraId="40C1DF93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Align w:val="bottom"/>
          </w:tcPr>
          <w:p w14:paraId="68AAD301" w14:textId="46EA1C41" w:rsidR="001B2ABD" w:rsidRDefault="00041529" w:rsidP="001B2ABD">
            <w:pPr>
              <w:pStyle w:val="Title"/>
            </w:pPr>
            <w:r>
              <w:t>luis kapaj</w:t>
            </w:r>
          </w:p>
          <w:p w14:paraId="7C6DCDF0" w14:textId="147E9E5E" w:rsidR="001B2ABD" w:rsidRDefault="00792B8F" w:rsidP="001B2ABD">
            <w:pPr>
              <w:pStyle w:val="Subtitle"/>
            </w:pPr>
            <w:r>
              <w:rPr>
                <w:spacing w:val="0"/>
                <w:w w:val="100"/>
              </w:rPr>
              <w:t xml:space="preserve">Software Developer  </w:t>
            </w:r>
          </w:p>
        </w:tc>
      </w:tr>
      <w:tr w:rsidR="001B2ABD" w14:paraId="72B4244E" w14:textId="77777777" w:rsidTr="001B2ABD">
        <w:tc>
          <w:tcPr>
            <w:tcW w:w="3600" w:type="dxa"/>
          </w:tcPr>
          <w:sdt>
            <w:sdtPr>
              <w:id w:val="-1711873194"/>
              <w:placeholder>
                <w:docPart w:val="F686FCAFAF4A49A998538A30BCBE1EA2"/>
              </w:placeholder>
              <w:temporary/>
              <w:showingPlcHdr/>
              <w15:appearance w15:val="hidden"/>
            </w:sdtPr>
            <w:sdtEndPr/>
            <w:sdtContent>
              <w:p w14:paraId="745E123F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28D91EB9" w14:textId="61570D8E" w:rsidR="00036450" w:rsidRDefault="00026861" w:rsidP="00026861">
            <w:r>
              <w:t xml:space="preserve">- General Computer </w:t>
            </w:r>
            <w:r w:rsidR="00246F1F">
              <w:t>Science</w:t>
            </w:r>
            <w:r>
              <w:t xml:space="preserve"> student.</w:t>
            </w:r>
          </w:p>
          <w:p w14:paraId="2C7C5754" w14:textId="71380145" w:rsidR="00036450" w:rsidRDefault="00026861" w:rsidP="00036450">
            <w:r>
              <w:t xml:space="preserve">- I consider myself a responsible, </w:t>
            </w:r>
            <w:r w:rsidR="00246F1F">
              <w:t>hardworking</w:t>
            </w:r>
            <w:r>
              <w:t xml:space="preserve"> person</w:t>
            </w:r>
          </w:p>
          <w:p w14:paraId="5BDD77AB" w14:textId="5AE119FB" w:rsidR="00026861" w:rsidRDefault="00026861" w:rsidP="00036450">
            <w:r>
              <w:t xml:space="preserve">- </w:t>
            </w:r>
            <w:r w:rsidR="00544879">
              <w:t>Always ready to learn!</w:t>
            </w:r>
          </w:p>
          <w:sdt>
            <w:sdtPr>
              <w:id w:val="-1954003311"/>
              <w:placeholder>
                <w:docPart w:val="A6445CA653174C88AB1FF5AFDB688492"/>
              </w:placeholder>
              <w:temporary/>
              <w:showingPlcHdr/>
              <w15:appearance w15:val="hidden"/>
            </w:sdtPr>
            <w:sdtEndPr/>
            <w:sdtContent>
              <w:p w14:paraId="392F0D3B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86A88FB7047F426EA64A630458B02C03"/>
              </w:placeholder>
              <w:temporary/>
              <w:showingPlcHdr/>
              <w15:appearance w15:val="hidden"/>
            </w:sdtPr>
            <w:sdtEndPr/>
            <w:sdtContent>
              <w:p w14:paraId="5D1B507F" w14:textId="77777777" w:rsidR="004D3011" w:rsidRDefault="004D3011" w:rsidP="004D3011">
                <w:r w:rsidRPr="004D3011">
                  <w:t>PHONE:</w:t>
                </w:r>
              </w:p>
            </w:sdtContent>
          </w:sdt>
          <w:p w14:paraId="7BEBFD96" w14:textId="6BB926F0" w:rsidR="004D3011" w:rsidRDefault="00246F1F" w:rsidP="004D3011">
            <w:r>
              <w:t>068 29 47 435</w:t>
            </w:r>
          </w:p>
          <w:p w14:paraId="583941E2" w14:textId="77777777" w:rsidR="004D3011" w:rsidRDefault="004D3011" w:rsidP="004D3011"/>
          <w:sdt>
            <w:sdtPr>
              <w:id w:val="-240260293"/>
              <w:placeholder>
                <w:docPart w:val="11E5A799528242849CB838A91A0B4508"/>
              </w:placeholder>
              <w:temporary/>
              <w:showingPlcHdr/>
              <w15:appearance w15:val="hidden"/>
            </w:sdtPr>
            <w:sdtEndPr/>
            <w:sdtContent>
              <w:p w14:paraId="27A16427" w14:textId="77777777" w:rsidR="004D3011" w:rsidRDefault="004D3011" w:rsidP="004D3011">
                <w:r w:rsidRPr="004D3011">
                  <w:t>EMAIL:</w:t>
                </w:r>
              </w:p>
            </w:sdtContent>
          </w:sdt>
          <w:p w14:paraId="758BF8F7" w14:textId="03E196F8" w:rsidR="00036450" w:rsidRDefault="00A12BD1" w:rsidP="004D3011">
            <w:pPr>
              <w:rPr>
                <w:rFonts w:ascii="Roboto" w:hAnsi="Roboto"/>
                <w:color w:val="222222"/>
                <w:sz w:val="21"/>
                <w:szCs w:val="21"/>
                <w:shd w:val="clear" w:color="auto" w:fill="FFFFFF"/>
              </w:rPr>
            </w:pPr>
            <w:hyperlink r:id="rId8" w:history="1">
              <w:r w:rsidRPr="00F1276A">
                <w:rPr>
                  <w:rStyle w:val="Hyperlink"/>
                  <w:rFonts w:ascii="Roboto" w:hAnsi="Roboto"/>
                  <w:sz w:val="21"/>
                  <w:szCs w:val="21"/>
                  <w:shd w:val="clear" w:color="auto" w:fill="FFFFFF"/>
                </w:rPr>
                <w:t>lkapaj23@beder.edu.al</w:t>
              </w:r>
            </w:hyperlink>
          </w:p>
          <w:p w14:paraId="04DEE353" w14:textId="4A1F370B" w:rsidR="00A12BD1" w:rsidRDefault="00A12BD1" w:rsidP="004D3011">
            <w:pPr>
              <w:rPr>
                <w:rFonts w:ascii="Roboto" w:hAnsi="Roboto"/>
                <w:color w:val="222222"/>
                <w:sz w:val="21"/>
                <w:szCs w:val="21"/>
                <w:shd w:val="clear" w:color="auto" w:fill="FFFFFF"/>
              </w:rPr>
            </w:pPr>
          </w:p>
          <w:p w14:paraId="2A8F72E5" w14:textId="63BA9507" w:rsidR="00A12BD1" w:rsidRDefault="00A12BD1" w:rsidP="004D3011">
            <w:pPr>
              <w:rPr>
                <w:rFonts w:ascii="Roboto" w:hAnsi="Roboto"/>
                <w:color w:val="222222"/>
                <w:sz w:val="21"/>
                <w:szCs w:val="21"/>
                <w:shd w:val="clear" w:color="auto" w:fill="FFFFFF"/>
              </w:rPr>
            </w:pPr>
            <w:r>
              <w:rPr>
                <w:rFonts w:ascii="Roboto" w:hAnsi="Roboto"/>
                <w:color w:val="222222"/>
                <w:sz w:val="21"/>
                <w:szCs w:val="21"/>
                <w:shd w:val="clear" w:color="auto" w:fill="FFFFFF"/>
              </w:rPr>
              <w:t>GITHUB:</w:t>
            </w:r>
          </w:p>
          <w:p w14:paraId="07F42056" w14:textId="3987395F" w:rsidR="00A12BD1" w:rsidRDefault="00A12BD1" w:rsidP="004D3011">
            <w:pPr>
              <w:rPr>
                <w:rFonts w:ascii="Roboto" w:hAnsi="Roboto"/>
                <w:color w:val="222222"/>
                <w:sz w:val="21"/>
                <w:szCs w:val="21"/>
                <w:shd w:val="clear" w:color="auto" w:fill="FFFFFF"/>
              </w:rPr>
            </w:pPr>
            <w:r>
              <w:rPr>
                <w:rFonts w:ascii="Roboto" w:hAnsi="Roboto"/>
                <w:color w:val="222222"/>
                <w:sz w:val="21"/>
                <w:szCs w:val="21"/>
                <w:shd w:val="clear" w:color="auto" w:fill="FFFFFF"/>
              </w:rPr>
              <w:t>luiskapaj29</w:t>
            </w:r>
          </w:p>
          <w:p w14:paraId="3E8E9B92" w14:textId="77777777" w:rsidR="00544879" w:rsidRPr="00E4381A" w:rsidRDefault="00544879" w:rsidP="004D3011">
            <w:pPr>
              <w:rPr>
                <w:rStyle w:val="Hyperlink"/>
              </w:rPr>
            </w:pPr>
          </w:p>
          <w:sdt>
            <w:sdtPr>
              <w:id w:val="-1444214663"/>
              <w:placeholder>
                <w:docPart w:val="D7BAC27A98734093BE1C5822A6258964"/>
              </w:placeholder>
              <w:temporary/>
              <w:showingPlcHdr/>
              <w15:appearance w15:val="hidden"/>
            </w:sdtPr>
            <w:sdtEndPr/>
            <w:sdtContent>
              <w:p w14:paraId="15DB22E7" w14:textId="77777777" w:rsidR="004D3011" w:rsidRPr="00CB0055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3CF8EA4E" w14:textId="34417493" w:rsidR="00792B8F" w:rsidRDefault="00792B8F" w:rsidP="004D3011">
            <w:r>
              <w:t>Programming</w:t>
            </w:r>
          </w:p>
          <w:p w14:paraId="12D6C579" w14:textId="02F99C96" w:rsidR="004D3011" w:rsidRDefault="00246F1F" w:rsidP="004D3011">
            <w:r>
              <w:t>Trying new experiences</w:t>
            </w:r>
          </w:p>
          <w:p w14:paraId="5462665B" w14:textId="7AD8D95C" w:rsidR="004D3011" w:rsidRDefault="00246F1F" w:rsidP="004D3011">
            <w:r>
              <w:t>Traveling</w:t>
            </w:r>
          </w:p>
          <w:p w14:paraId="5DFDA220" w14:textId="493A86AA" w:rsidR="004D3011" w:rsidRDefault="00792B8F" w:rsidP="004D3011">
            <w:r>
              <w:t>Sports</w:t>
            </w:r>
          </w:p>
          <w:p w14:paraId="66418322" w14:textId="07452719" w:rsidR="004D3011" w:rsidRPr="004D3011" w:rsidRDefault="004D3011" w:rsidP="004D3011"/>
        </w:tc>
        <w:tc>
          <w:tcPr>
            <w:tcW w:w="720" w:type="dxa"/>
          </w:tcPr>
          <w:p w14:paraId="7A50A390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sdt>
            <w:sdtPr>
              <w:id w:val="1049110328"/>
              <w:placeholder>
                <w:docPart w:val="C6D2895F1B3C4963BA471580C73CE358"/>
              </w:placeholder>
              <w:temporary/>
              <w:showingPlcHdr/>
              <w15:appearance w15:val="hidden"/>
            </w:sdtPr>
            <w:sdtEndPr/>
            <w:sdtContent>
              <w:p w14:paraId="05A00B24" w14:textId="00848706" w:rsidR="00036450" w:rsidRDefault="00E25A26" w:rsidP="009A20FD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6940066B" w14:textId="7003338E" w:rsidR="00036450" w:rsidRPr="009A20FD" w:rsidRDefault="005C1EFF" w:rsidP="001E20FC">
            <w:pPr>
              <w:pStyle w:val="Heading4"/>
            </w:pPr>
            <w:r>
              <w:t>“</w:t>
            </w:r>
            <w:r w:rsidR="001E20FC" w:rsidRPr="009A20FD">
              <w:t xml:space="preserve">Goja e </w:t>
            </w:r>
            <w:proofErr w:type="spellStart"/>
            <w:r w:rsidR="001E20FC" w:rsidRPr="009A20FD">
              <w:t>Arte</w:t>
            </w:r>
            <w:proofErr w:type="spellEnd"/>
            <w:r>
              <w:t>”</w:t>
            </w:r>
            <w:r w:rsidR="001E20FC" w:rsidRPr="009A20FD">
              <w:t xml:space="preserve"> </w:t>
            </w:r>
            <w:r w:rsidR="00E5710A" w:rsidRPr="009A20FD">
              <w:t>High School</w:t>
            </w:r>
          </w:p>
          <w:p w14:paraId="02F4A8C6" w14:textId="2B5BACFF" w:rsidR="001E20FC" w:rsidRPr="001E20FC" w:rsidRDefault="001E20FC" w:rsidP="001E20FC">
            <w:r>
              <w:t>2020-2023</w:t>
            </w:r>
          </w:p>
          <w:p w14:paraId="78E31C1D" w14:textId="77777777" w:rsidR="009A20FD" w:rsidRDefault="009A20FD" w:rsidP="00036450"/>
          <w:p w14:paraId="713144AE" w14:textId="1D0D3451" w:rsidR="005C1EFF" w:rsidRPr="005C1EFF" w:rsidRDefault="009A20FD" w:rsidP="005C1EFF">
            <w:pPr>
              <w:pStyle w:val="Heading4"/>
            </w:pPr>
            <w:r>
              <w:t>B</w:t>
            </w:r>
            <w:r>
              <w:t>eder</w:t>
            </w:r>
            <w:r w:rsidR="005C1EFF">
              <w:t xml:space="preserve"> University</w:t>
            </w:r>
          </w:p>
          <w:p w14:paraId="57CC299F" w14:textId="77777777" w:rsidR="009A20FD" w:rsidRPr="00B359E4" w:rsidRDefault="009A20FD" w:rsidP="009A20FD">
            <w:pPr>
              <w:pStyle w:val="Date"/>
            </w:pPr>
            <w:r>
              <w:t>2023</w:t>
            </w:r>
            <w:r w:rsidRPr="00B359E4">
              <w:t xml:space="preserve"> - </w:t>
            </w:r>
            <w:r>
              <w:t>2026</w:t>
            </w:r>
          </w:p>
          <w:p w14:paraId="4E659260" w14:textId="580FDA25" w:rsidR="009A20FD" w:rsidRDefault="005C1EFF" w:rsidP="009A20FD">
            <w:r w:rsidRPr="005C1EFF">
              <w:t>al</w:t>
            </w:r>
            <w:r w:rsidRPr="005C1EFF">
              <w:t xml:space="preserve"> </w:t>
            </w:r>
            <w:r w:rsidR="009A20FD">
              <w:t>Eager and motivated computer science student actively seeking opportunities to gain hands-on experience and deepen my knowledge in the IT world. Passionate about developing my programming skills and contributing to innovative projects in a dynamic environment.</w:t>
            </w:r>
          </w:p>
          <w:p w14:paraId="6EE1378B" w14:textId="77777777" w:rsidR="009A20FD" w:rsidRDefault="009A20FD" w:rsidP="00036450"/>
          <w:p w14:paraId="6D746657" w14:textId="49925E91" w:rsidR="008316F9" w:rsidRDefault="008316F9" w:rsidP="00036450">
            <w:r>
              <w:t xml:space="preserve"> </w:t>
            </w:r>
          </w:p>
          <w:p w14:paraId="0F42B1C0" w14:textId="181F5C85" w:rsidR="008316F9" w:rsidRDefault="008316F9" w:rsidP="00036450">
            <w:pPr>
              <w:rPr>
                <w:b/>
                <w:bCs/>
              </w:rPr>
            </w:pPr>
            <w:r>
              <w:rPr>
                <w:b/>
                <w:bCs/>
              </w:rPr>
              <w:t>LANGUAGE</w:t>
            </w:r>
          </w:p>
          <w:p w14:paraId="22BC2712" w14:textId="443EA38F" w:rsidR="00036450" w:rsidRDefault="008316F9" w:rsidP="009A20FD">
            <w:r w:rsidRPr="00FB7D42">
              <w:t>Albanian-native</w:t>
            </w:r>
            <w:r w:rsidR="00FB7D42" w:rsidRPr="00FB7D42">
              <w:t xml:space="preserve">                                            ENGLISH-B2/C1</w:t>
            </w:r>
          </w:p>
          <w:p w14:paraId="37711D9B" w14:textId="7B54D3E5" w:rsidR="00544879" w:rsidRDefault="009A20FD" w:rsidP="00036450">
            <w:pPr>
              <w:pStyle w:val="Heading2"/>
            </w:pPr>
            <w:r>
              <w:t xml:space="preserve">Looking forward to gain some experience in </w:t>
            </w:r>
            <w:r>
              <w:t>ICT</w:t>
            </w:r>
            <w:r>
              <w:t>!</w:t>
            </w:r>
          </w:p>
          <w:p w14:paraId="0051E152" w14:textId="50D04E54" w:rsidR="00544879" w:rsidRPr="00544879" w:rsidRDefault="00544879" w:rsidP="00544879">
            <w:r>
              <w:t>Aspiring computer science professional currently pursuing a degree with a strong focus on Information and Communication Technology (ICT) and programming. Eager to expand my knowledge and skills through various courses, hands-on projects, and real-world applications. Passionate about solving complex problems and continuously seeking opportunities to grow i</w:t>
            </w:r>
            <w:r>
              <w:t>n the dynamic ICT world!</w:t>
            </w:r>
          </w:p>
          <w:p w14:paraId="6B57D118" w14:textId="53CA7AE5" w:rsidR="00036450" w:rsidRDefault="002C31DC" w:rsidP="00036450">
            <w:pPr>
              <w:pStyle w:val="Heading2"/>
            </w:pPr>
            <w:sdt>
              <w:sdtPr>
                <w:id w:val="-1714428002"/>
                <w:placeholder>
                  <w:docPart w:val="A5F5056BF5CB491CA12D5EE60B39F397"/>
                </w:placeholder>
                <w:temporary/>
                <w:showingPlcHdr/>
                <w15:appearance w15:val="hidden"/>
              </w:sdtPr>
              <w:sdtContent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sdtContent>
            </w:sdt>
          </w:p>
          <w:p w14:paraId="3661F72D" w14:textId="77777777" w:rsidR="00E5710A" w:rsidRDefault="00E5710A" w:rsidP="004D3011">
            <w:pPr>
              <w:rPr>
                <w:noProof/>
                <w:color w:val="000000" w:themeColor="text1"/>
              </w:rPr>
            </w:pPr>
          </w:p>
          <w:p w14:paraId="1959633C" w14:textId="58C2707B" w:rsidR="00036450" w:rsidRDefault="00E5710A" w:rsidP="004D3011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-Exellent communicating sklills</w:t>
            </w:r>
          </w:p>
          <w:p w14:paraId="373A7285" w14:textId="58482C89" w:rsidR="00E5710A" w:rsidRDefault="00E5710A" w:rsidP="004D3011">
            <w:pPr>
              <w:rPr>
                <w:noProof/>
                <w:color w:val="000000" w:themeColor="text1"/>
              </w:rPr>
            </w:pPr>
          </w:p>
          <w:p w14:paraId="63E163E7" w14:textId="10D48A75" w:rsidR="00E5710A" w:rsidRDefault="00E5710A" w:rsidP="004D3011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-Hardworking</w:t>
            </w:r>
          </w:p>
          <w:p w14:paraId="44D06E77" w14:textId="7C98A5E4" w:rsidR="00E5710A" w:rsidRDefault="00E5710A" w:rsidP="004D3011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 xml:space="preserve"> </w:t>
            </w:r>
          </w:p>
          <w:p w14:paraId="0721161D" w14:textId="7C9EB683" w:rsidR="00E5710A" w:rsidRDefault="00E5710A" w:rsidP="004D3011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-</w:t>
            </w:r>
            <w:r w:rsidR="00150130">
              <w:rPr>
                <w:noProof/>
                <w:color w:val="000000" w:themeColor="text1"/>
              </w:rPr>
              <w:t>Energitic person</w:t>
            </w:r>
          </w:p>
          <w:p w14:paraId="6FCCABB6" w14:textId="0D64B7AD" w:rsidR="002C31DC" w:rsidRDefault="002C31DC" w:rsidP="004D3011">
            <w:pPr>
              <w:rPr>
                <w:noProof/>
                <w:color w:val="000000" w:themeColor="text1"/>
              </w:rPr>
            </w:pPr>
          </w:p>
          <w:p w14:paraId="6BE724C3" w14:textId="2DEE8F12" w:rsidR="002C31DC" w:rsidRDefault="002C31DC" w:rsidP="002C31DC">
            <w:pPr>
              <w:pStyle w:val="Heading2"/>
              <w:rPr>
                <w:noProof/>
                <w:color w:val="000000" w:themeColor="text1"/>
              </w:rPr>
            </w:pPr>
            <w:r>
              <w:t>TOOLS</w:t>
            </w:r>
          </w:p>
          <w:p w14:paraId="22FD83C0" w14:textId="1285DE0B" w:rsidR="00E5710A" w:rsidRPr="004D3011" w:rsidRDefault="00E5710A" w:rsidP="004D3011">
            <w:pPr>
              <w:rPr>
                <w:color w:val="FFFFFF" w:themeColor="background1"/>
              </w:rPr>
            </w:pPr>
          </w:p>
        </w:tc>
      </w:tr>
    </w:tbl>
    <w:p w14:paraId="03E1B016" w14:textId="1174A330" w:rsidR="0043117B" w:rsidRDefault="002C31DC" w:rsidP="002C31DC">
      <w:pPr>
        <w:tabs>
          <w:tab w:val="left" w:pos="990"/>
        </w:tabs>
      </w:pPr>
      <w:r>
        <w:t xml:space="preserve">                                                                                         -Python</w:t>
      </w:r>
    </w:p>
    <w:p w14:paraId="3569180D" w14:textId="5E5790B1" w:rsidR="002C31DC" w:rsidRDefault="002C31DC" w:rsidP="002C31DC">
      <w:pPr>
        <w:tabs>
          <w:tab w:val="left" w:pos="990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-SQL</w:t>
      </w:r>
    </w:p>
    <w:p w14:paraId="42A5244E" w14:textId="08ACB008" w:rsidR="002C31DC" w:rsidRDefault="002C31DC" w:rsidP="002C31DC">
      <w:pPr>
        <w:tabs>
          <w:tab w:val="left" w:pos="990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-HTML/CSS</w:t>
      </w:r>
      <w:r>
        <w:tab/>
      </w:r>
    </w:p>
    <w:p w14:paraId="63E9D615" w14:textId="645EE9F9" w:rsidR="002C31DC" w:rsidRDefault="002C31DC" w:rsidP="002C31DC">
      <w:pPr>
        <w:tabs>
          <w:tab w:val="left" w:pos="990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-C#</w:t>
      </w:r>
    </w:p>
    <w:sectPr w:rsidR="002C31DC" w:rsidSect="000C45FF">
      <w:headerReference w:type="default" r:id="rId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956EB1" w14:textId="77777777" w:rsidR="00C82CE2" w:rsidRDefault="00C82CE2" w:rsidP="000C45FF">
      <w:r>
        <w:separator/>
      </w:r>
    </w:p>
  </w:endnote>
  <w:endnote w:type="continuationSeparator" w:id="0">
    <w:p w14:paraId="22B41C96" w14:textId="77777777" w:rsidR="00C82CE2" w:rsidRDefault="00C82CE2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2319D" w14:textId="77777777" w:rsidR="00C82CE2" w:rsidRDefault="00C82CE2" w:rsidP="000C45FF">
      <w:r>
        <w:separator/>
      </w:r>
    </w:p>
  </w:footnote>
  <w:footnote w:type="continuationSeparator" w:id="0">
    <w:p w14:paraId="1411DC1F" w14:textId="77777777" w:rsidR="00C82CE2" w:rsidRDefault="00C82CE2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BB216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FD17C31" wp14:editId="02964FDA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529"/>
    <w:rsid w:val="00026861"/>
    <w:rsid w:val="00036450"/>
    <w:rsid w:val="00041529"/>
    <w:rsid w:val="00094499"/>
    <w:rsid w:val="000C45FF"/>
    <w:rsid w:val="000E3FD1"/>
    <w:rsid w:val="00112054"/>
    <w:rsid w:val="001317D8"/>
    <w:rsid w:val="00150130"/>
    <w:rsid w:val="001525E1"/>
    <w:rsid w:val="00180329"/>
    <w:rsid w:val="0019001F"/>
    <w:rsid w:val="001A74A5"/>
    <w:rsid w:val="001B2ABD"/>
    <w:rsid w:val="001E0391"/>
    <w:rsid w:val="001E1759"/>
    <w:rsid w:val="001E20FC"/>
    <w:rsid w:val="001F1ECC"/>
    <w:rsid w:val="002400EB"/>
    <w:rsid w:val="00246F1F"/>
    <w:rsid w:val="00256CF7"/>
    <w:rsid w:val="00281FD5"/>
    <w:rsid w:val="002C31DC"/>
    <w:rsid w:val="0030481B"/>
    <w:rsid w:val="003156FC"/>
    <w:rsid w:val="003254B5"/>
    <w:rsid w:val="0037121F"/>
    <w:rsid w:val="003910D8"/>
    <w:rsid w:val="003A6B7D"/>
    <w:rsid w:val="003B06CA"/>
    <w:rsid w:val="004071FC"/>
    <w:rsid w:val="00445947"/>
    <w:rsid w:val="004813B3"/>
    <w:rsid w:val="00496591"/>
    <w:rsid w:val="004C63E4"/>
    <w:rsid w:val="004C7712"/>
    <w:rsid w:val="004D3011"/>
    <w:rsid w:val="005262AC"/>
    <w:rsid w:val="00544879"/>
    <w:rsid w:val="005C1EFF"/>
    <w:rsid w:val="005E39D5"/>
    <w:rsid w:val="00600670"/>
    <w:rsid w:val="0062123A"/>
    <w:rsid w:val="00646E75"/>
    <w:rsid w:val="006771D0"/>
    <w:rsid w:val="00715FCB"/>
    <w:rsid w:val="00743101"/>
    <w:rsid w:val="00764C9F"/>
    <w:rsid w:val="007775E1"/>
    <w:rsid w:val="007867A0"/>
    <w:rsid w:val="007927F5"/>
    <w:rsid w:val="00792B8F"/>
    <w:rsid w:val="007C2945"/>
    <w:rsid w:val="00802CA0"/>
    <w:rsid w:val="008316F9"/>
    <w:rsid w:val="009260CD"/>
    <w:rsid w:val="00940A66"/>
    <w:rsid w:val="00952C25"/>
    <w:rsid w:val="00955C82"/>
    <w:rsid w:val="009A20FD"/>
    <w:rsid w:val="00A12BD1"/>
    <w:rsid w:val="00A2118D"/>
    <w:rsid w:val="00AD0A50"/>
    <w:rsid w:val="00AD76E2"/>
    <w:rsid w:val="00B20152"/>
    <w:rsid w:val="00B359E4"/>
    <w:rsid w:val="00B57D98"/>
    <w:rsid w:val="00B70850"/>
    <w:rsid w:val="00C066B6"/>
    <w:rsid w:val="00C37BA1"/>
    <w:rsid w:val="00C4674C"/>
    <w:rsid w:val="00C506CF"/>
    <w:rsid w:val="00C72BED"/>
    <w:rsid w:val="00C82CE2"/>
    <w:rsid w:val="00C9578B"/>
    <w:rsid w:val="00CB0055"/>
    <w:rsid w:val="00D2522B"/>
    <w:rsid w:val="00D422DE"/>
    <w:rsid w:val="00D5459D"/>
    <w:rsid w:val="00DA1F4D"/>
    <w:rsid w:val="00DD172A"/>
    <w:rsid w:val="00E25A26"/>
    <w:rsid w:val="00E4381A"/>
    <w:rsid w:val="00E55D74"/>
    <w:rsid w:val="00E5710A"/>
    <w:rsid w:val="00F60274"/>
    <w:rsid w:val="00F77FB9"/>
    <w:rsid w:val="00FB068F"/>
    <w:rsid w:val="00FB7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77F8A13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kapaj23@beder.edu.al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glossaryDocument" Target="glossary/document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Local\Microsoft\Office\16.0\DTS\en-US%7bE4F0615C-FE79-456E-8C1C-C3A01BAC8541%7d\%7b4282F1E4-3BA5-4A73-8E0C-C31A5CB620A2%7dtf00546271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686FCAFAF4A49A998538A30BCBE1E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051D12-ED5F-489E-BF2F-43247913B80A}"/>
      </w:docPartPr>
      <w:docPartBody>
        <w:p w:rsidR="00A22ECB" w:rsidRDefault="00067FBA">
          <w:pPr>
            <w:pStyle w:val="F686FCAFAF4A49A998538A30BCBE1EA2"/>
          </w:pPr>
          <w:r w:rsidRPr="00D5459D">
            <w:t>Profile</w:t>
          </w:r>
        </w:p>
      </w:docPartBody>
    </w:docPart>
    <w:docPart>
      <w:docPartPr>
        <w:name w:val="A6445CA653174C88AB1FF5AFDB6884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F21A2C-EBBF-4956-BC17-09AA335C75D7}"/>
      </w:docPartPr>
      <w:docPartBody>
        <w:p w:rsidR="00A22ECB" w:rsidRDefault="00067FBA">
          <w:pPr>
            <w:pStyle w:val="A6445CA653174C88AB1FF5AFDB688492"/>
          </w:pPr>
          <w:r w:rsidRPr="00CB0055">
            <w:t>Contact</w:t>
          </w:r>
        </w:p>
      </w:docPartBody>
    </w:docPart>
    <w:docPart>
      <w:docPartPr>
        <w:name w:val="86A88FB7047F426EA64A630458B02C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9D7BDF-14B4-4E35-B427-6C81F0E6E6EA}"/>
      </w:docPartPr>
      <w:docPartBody>
        <w:p w:rsidR="00A22ECB" w:rsidRDefault="00067FBA">
          <w:pPr>
            <w:pStyle w:val="86A88FB7047F426EA64A630458B02C03"/>
          </w:pPr>
          <w:r w:rsidRPr="004D3011">
            <w:t>PHONE:</w:t>
          </w:r>
        </w:p>
      </w:docPartBody>
    </w:docPart>
    <w:docPart>
      <w:docPartPr>
        <w:name w:val="11E5A799528242849CB838A91A0B45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F8EFA3-E8FB-49C9-8390-C101CDC3F13C}"/>
      </w:docPartPr>
      <w:docPartBody>
        <w:p w:rsidR="00A22ECB" w:rsidRDefault="00067FBA">
          <w:pPr>
            <w:pStyle w:val="11E5A799528242849CB838A91A0B4508"/>
          </w:pPr>
          <w:r w:rsidRPr="004D3011">
            <w:t>EMAIL:</w:t>
          </w:r>
        </w:p>
      </w:docPartBody>
    </w:docPart>
    <w:docPart>
      <w:docPartPr>
        <w:name w:val="D7BAC27A98734093BE1C5822A62589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93CD2A-1A65-4818-8A62-24E94330EA2B}"/>
      </w:docPartPr>
      <w:docPartBody>
        <w:p w:rsidR="00A22ECB" w:rsidRDefault="00067FBA">
          <w:pPr>
            <w:pStyle w:val="D7BAC27A98734093BE1C5822A6258964"/>
          </w:pPr>
          <w:r w:rsidRPr="00CB0055">
            <w:t>Hobbies</w:t>
          </w:r>
        </w:p>
      </w:docPartBody>
    </w:docPart>
    <w:docPart>
      <w:docPartPr>
        <w:name w:val="C6D2895F1B3C4963BA471580C73CE3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2E3D49-A889-407E-AFEF-5A848120309C}"/>
      </w:docPartPr>
      <w:docPartBody>
        <w:p w:rsidR="00A22ECB" w:rsidRDefault="00067FBA">
          <w:pPr>
            <w:pStyle w:val="C6D2895F1B3C4963BA471580C73CE358"/>
          </w:pPr>
          <w:r w:rsidRPr="00036450">
            <w:t>EDUCATION</w:t>
          </w:r>
        </w:p>
      </w:docPartBody>
    </w:docPart>
    <w:docPart>
      <w:docPartPr>
        <w:name w:val="A5F5056BF5CB491CA12D5EE60B39F3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912751-8266-43BC-81EE-21EA36E9C989}"/>
      </w:docPartPr>
      <w:docPartBody>
        <w:p w:rsidR="00000000" w:rsidRDefault="00A22ECB" w:rsidP="00A22ECB">
          <w:pPr>
            <w:pStyle w:val="A5F5056BF5CB491CA12D5EE60B39F397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FBA"/>
    <w:rsid w:val="00067FBA"/>
    <w:rsid w:val="00A22ECB"/>
    <w:rsid w:val="00B84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A22ECB"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C406DA3D21849EAAE670BA22567F3CD">
    <w:name w:val="8C406DA3D21849EAAE670BA22567F3CD"/>
    <w:rsid w:val="00A22ECB"/>
  </w:style>
  <w:style w:type="paragraph" w:customStyle="1" w:styleId="A5F5056BF5CB491CA12D5EE60B39F397">
    <w:name w:val="A5F5056BF5CB491CA12D5EE60B39F397"/>
    <w:rsid w:val="00A22ECB"/>
  </w:style>
  <w:style w:type="paragraph" w:customStyle="1" w:styleId="F686FCAFAF4A49A998538A30BCBE1EA2">
    <w:name w:val="F686FCAFAF4A49A998538A30BCBE1EA2"/>
  </w:style>
  <w:style w:type="paragraph" w:customStyle="1" w:styleId="5C76C804E80A4A3DAF331592B9D6B3EE">
    <w:name w:val="5C76C804E80A4A3DAF331592B9D6B3EE"/>
    <w:rsid w:val="00A22ECB"/>
  </w:style>
  <w:style w:type="paragraph" w:customStyle="1" w:styleId="A6445CA653174C88AB1FF5AFDB688492">
    <w:name w:val="A6445CA653174C88AB1FF5AFDB688492"/>
  </w:style>
  <w:style w:type="paragraph" w:customStyle="1" w:styleId="86A88FB7047F426EA64A630458B02C03">
    <w:name w:val="86A88FB7047F426EA64A630458B02C03"/>
  </w:style>
  <w:style w:type="paragraph" w:customStyle="1" w:styleId="4FAB31929334433EAE98537D47429408">
    <w:name w:val="4FAB31929334433EAE98537D47429408"/>
    <w:rsid w:val="00A22ECB"/>
  </w:style>
  <w:style w:type="paragraph" w:customStyle="1" w:styleId="11E5A799528242849CB838A91A0B4508">
    <w:name w:val="11E5A799528242849CB838A91A0B4508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D7BAC27A98734093BE1C5822A6258964">
    <w:name w:val="D7BAC27A98734093BE1C5822A6258964"/>
  </w:style>
  <w:style w:type="paragraph" w:customStyle="1" w:styleId="C6D2895F1B3C4963BA471580C73CE358">
    <w:name w:val="C6D2895F1B3C4963BA471580C73CE358"/>
  </w:style>
  <w:style w:type="paragraph" w:customStyle="1" w:styleId="3FF14D15159C4902A3C35B3957858F19">
    <w:name w:val="3FF14D15159C4902A3C35B3957858F19"/>
  </w:style>
  <w:style w:type="character" w:customStyle="1" w:styleId="Heading2Char">
    <w:name w:val="Heading 2 Char"/>
    <w:basedOn w:val="DefaultParagraphFont"/>
    <w:link w:val="Heading2"/>
    <w:uiPriority w:val="9"/>
    <w:rsid w:val="00A22ECB"/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paragraph" w:customStyle="1" w:styleId="7E7431562EDB48079F03FA09066FD32C">
    <w:name w:val="7E7431562EDB48079F03FA09066FD3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{4282F1E4-3BA5-4A73-8E0C-C31A5CB620A2}tf00546271_win32</Template>
  <TotalTime>0</TotalTime>
  <Pages>1</Pages>
  <Words>214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2024-01-13T10:40:00Z</dcterms:created>
  <dcterms:modified xsi:type="dcterms:W3CDTF">2024-10-31T16:04:00Z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7c431617-72a4-4d48-835a-5d8f5827c66a</vt:lpwstr>
  </property>
</Properties>
</file>